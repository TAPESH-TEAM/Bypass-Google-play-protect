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5413C" w:rsidRPr="00FE7FEC" w:rsidRDefault="0048031F" w:rsidP="00E15962">
      <w:pPr>
        <w:pStyle w:val="Photo"/>
        <w:rPr>
          <w:color w:val="FF0000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 w:rsidRPr="00FE7FEC">
        <w:rPr>
          <w:noProof/>
          <w:color w:val="FF0000"/>
          <w:lang w:eastAsia="en-US"/>
        </w:rPr>
        <w:drawing>
          <wp:inline distT="0" distB="0" distL="0" distR="0" wp14:anchorId="44603EF4" wp14:editId="3B5BE996">
            <wp:extent cx="54768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-to-detect-spyware-on-Andro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38" w:rsidRDefault="0048031F" w:rsidP="00E15962">
      <w:pPr>
        <w:pStyle w:val="Subtitle"/>
        <w:rPr>
          <w:rFonts w:ascii="Arial Black" w:hAnsi="Arial Black"/>
          <w:bCs/>
          <w:cap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6DA">
        <w:rPr>
          <w:rFonts w:ascii="Arial Black" w:hAnsi="Arial Black"/>
          <w:caps w:val="0"/>
          <w:color w:val="00B050"/>
          <w:kern w:val="28"/>
          <w:sz w:val="32"/>
          <w:szCs w:val="32"/>
        </w:rPr>
        <w:br/>
      </w:r>
      <w:r w:rsidR="00E15962">
        <w:rPr>
          <w:rFonts w:ascii="Arial Black" w:hAnsi="Arial Black"/>
          <w:bCs/>
          <w:cap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56DA">
        <w:rPr>
          <w:rFonts w:ascii="Arial Black" w:hAnsi="Arial Black"/>
          <w:bCs/>
          <w:cap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Play Protect</w:t>
      </w:r>
      <w:r w:rsidR="00243F7A">
        <w:rPr>
          <w:rFonts w:ascii="Arial Black" w:hAnsi="Arial Black"/>
          <w:bCs/>
          <w:cap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56DA">
        <w:rPr>
          <w:rFonts w:ascii="Arial Black" w:hAnsi="Arial Black"/>
          <w:bCs/>
          <w:cap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Detection Bypass</w:t>
      </w:r>
    </w:p>
    <w:p w:rsidR="00E15962" w:rsidRPr="002142E8" w:rsidRDefault="002142E8" w:rsidP="00E15962">
      <w:pPr>
        <w:pStyle w:val="Subtitle"/>
        <w:rPr>
          <w:rFonts w:ascii="Arial Black" w:hAnsi="Arial Black"/>
          <w:bCs/>
          <w:caps w:val="0"/>
          <w:color w:val="3F251D" w:themeColor="accen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2E8">
        <w:rPr>
          <w:rFonts w:ascii="Arial Black" w:hAnsi="Arial Black" w:hint="cs"/>
          <w:bCs/>
          <w:caps w:val="0"/>
          <w:color w:val="3F251D" w:themeColor="accen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دور زدن سپر ایمنی گوگل پلی </w:t>
      </w:r>
      <w:r w:rsidR="00122E41">
        <w:rPr>
          <w:rFonts w:ascii="Arial Black" w:hAnsi="Arial Black"/>
          <w:bCs/>
          <w:caps w:val="0"/>
          <w:color w:val="3F251D" w:themeColor="accen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0A1938" w:rsidRPr="002142E8" w:rsidRDefault="000A1938" w:rsidP="000A1938">
      <w:pPr>
        <w:pStyle w:val="ContactInfo"/>
        <w:rPr>
          <w:rFonts w:ascii="Algerian" w:hAnsi="Algerian" w:cs="Tahoma"/>
          <w:b/>
          <w:bCs/>
          <w:outline/>
          <w:color w:val="FF0000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42E8">
        <w:rPr>
          <w:rFonts w:ascii="Algerian" w:hAnsi="Algerian" w:cs="Tahoma"/>
          <w:b/>
          <w:bCs/>
          <w:outline/>
          <w:color w:val="FF0000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نویسنده : </w:t>
      </w:r>
      <w:r w:rsidRPr="002142E8">
        <w:rPr>
          <w:rFonts w:asciiTheme="majorBidi" w:hAnsiTheme="majorBidi" w:cstheme="majorBidi"/>
          <w:b/>
          <w:bCs/>
          <w:outline/>
          <w:color w:val="FF0000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آرین چهرقانی</w:t>
      </w:r>
      <w:r w:rsidRPr="002142E8">
        <w:rPr>
          <w:rFonts w:ascii="Algerian" w:hAnsi="Algerian" w:cs="Tahoma"/>
          <w:b/>
          <w:bCs/>
          <w:outline/>
          <w:color w:val="FF0000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bookmarkStart w:id="5" w:name="_GoBack"/>
      <w:bookmarkEnd w:id="5"/>
    </w:p>
    <w:p w:rsidR="004D739D" w:rsidRPr="00FE7FEC" w:rsidRDefault="004D739D" w:rsidP="004D739D">
      <w:pPr>
        <w:pStyle w:val="ContactInfo"/>
        <w:rPr>
          <w:rFonts w:ascii="Tahoma" w:hAnsi="Tahoma" w:cs="Tahoma"/>
          <w:color w:val="FF0000"/>
        </w:rPr>
      </w:pPr>
    </w:p>
    <w:p w:rsidR="004D739D" w:rsidRPr="000A1938" w:rsidRDefault="003422FF" w:rsidP="000A1938">
      <w:pPr>
        <w:pStyle w:val="ContactInfo"/>
        <w:rPr>
          <w:rFonts w:ascii="Tahoma" w:hAnsi="Tahoma" w:cs="Tahoma"/>
          <w:color w:val="C00000"/>
          <w:rtl/>
        </w:rPr>
      </w:pPr>
      <w:r w:rsidRPr="000A1938">
        <w:rPr>
          <w:rFonts w:ascii="Tahoma" w:hAnsi="Tahoma" w:cs="Tahoma"/>
          <w:color w:val="92D050"/>
        </w:rPr>
        <w:br w:type="page"/>
      </w:r>
    </w:p>
    <w:bookmarkEnd w:id="0"/>
    <w:bookmarkEnd w:id="1"/>
    <w:bookmarkEnd w:id="2"/>
    <w:bookmarkEnd w:id="3"/>
    <w:bookmarkEnd w:id="4"/>
    <w:p w:rsidR="007608C2" w:rsidRPr="00FA4D74" w:rsidRDefault="007608C2" w:rsidP="004E7763">
      <w:pPr>
        <w:jc w:val="right"/>
        <w:rPr>
          <w:rFonts w:ascii="Tahoma" w:hAnsi="Tahoma" w:cs="Tahoma"/>
          <w:sz w:val="32"/>
          <w:szCs w:val="32"/>
          <w:rtl/>
        </w:rPr>
      </w:pPr>
      <w:r w:rsidRPr="00FA4D74">
        <w:rPr>
          <w:rFonts w:ascii="Tahoma" w:hAnsi="Tahoma" w:cs="Tahoma" w:hint="cs"/>
          <w:b/>
          <w:bCs/>
          <w:sz w:val="32"/>
          <w:szCs w:val="32"/>
          <w:rtl/>
        </w:rPr>
        <w:lastRenderedPageBreak/>
        <w:t xml:space="preserve">چکیده  : </w:t>
      </w:r>
      <w:r w:rsidRPr="00FA4D74">
        <w:rPr>
          <w:rFonts w:ascii="Tahoma" w:hAnsi="Tahoma" w:cs="Tahoma"/>
          <w:b/>
          <w:bCs/>
          <w:sz w:val="32"/>
          <w:szCs w:val="32"/>
          <w:rtl/>
        </w:rPr>
        <w:br/>
      </w:r>
    </w:p>
    <w:p w:rsidR="00094C48" w:rsidRPr="00FA4D74" w:rsidRDefault="007608C2" w:rsidP="001A398F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</w:rPr>
        <w:t xml:space="preserve">در این </w:t>
      </w:r>
      <w:r w:rsidR="001A398F" w:rsidRPr="00FA4D74">
        <w:rPr>
          <w:rFonts w:ascii="Tahoma" w:hAnsi="Tahoma" w:cs="Tahoma" w:hint="cs"/>
          <w:sz w:val="32"/>
          <w:szCs w:val="32"/>
          <w:rtl/>
        </w:rPr>
        <w:t>سند</w:t>
      </w:r>
      <w:r w:rsidRPr="00FA4D74">
        <w:rPr>
          <w:rFonts w:ascii="Tahoma" w:hAnsi="Tahoma" w:cs="Tahoma" w:hint="cs"/>
          <w:sz w:val="32"/>
          <w:szCs w:val="32"/>
          <w:rtl/>
        </w:rPr>
        <w:t xml:space="preserve"> </w:t>
      </w:r>
      <w:r w:rsidR="00094C48" w:rsidRPr="00FA4D74">
        <w:rPr>
          <w:rFonts w:ascii="Tahoma" w:hAnsi="Tahoma" w:cs="Tahoma" w:hint="cs"/>
          <w:sz w:val="32"/>
          <w:szCs w:val="32"/>
          <w:rtl/>
        </w:rPr>
        <w:t xml:space="preserve"> به معرفی سپر ایمنی گوگل پلی ، مراحلی که برای </w:t>
      </w:r>
      <w:r w:rsidRPr="00FA4D74">
        <w:rPr>
          <w:rFonts w:ascii="Tahoma" w:hAnsi="Tahoma" w:cs="Tahoma" w:hint="cs"/>
          <w:sz w:val="32"/>
          <w:szCs w:val="32"/>
          <w:rtl/>
        </w:rPr>
        <w:t xml:space="preserve">دورزدن ( تشخیص ورودی های ناامن  ) 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در سپر محافظتی گوگل پلی</w:t>
      </w:r>
      <w:r w:rsidR="00094C48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به کار گرفته شده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میپردازیم</w:t>
      </w:r>
      <w:r w:rsidR="00094C48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،</w:t>
      </w:r>
    </w:p>
    <w:p w:rsidR="004E7763" w:rsidRPr="00FA4D74" w:rsidRDefault="000700A2" w:rsidP="000700A2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>آزمایش</w:t>
      </w:r>
      <w:r w:rsidR="004E7763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های زیادی روی سپر ایمنی گوگل پلی 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صورت گرفته است  </w:t>
      </w:r>
      <w:r w:rsidR="004E7763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( تغییر امضا </w:t>
      </w:r>
      <w:r w:rsidR="004E7763" w:rsidRPr="00FA4D74">
        <w:rPr>
          <w:rFonts w:ascii="Tahoma" w:hAnsi="Tahoma" w:cs="Tahoma"/>
          <w:sz w:val="32"/>
          <w:szCs w:val="32"/>
          <w:rtl/>
          <w:lang w:bidi="fa-IR"/>
        </w:rPr>
        <w:t>–</w:t>
      </w:r>
      <w:r w:rsidR="004E7763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افزیش و کاهش حجم بسته نصبی -  بایند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کردن بسته نصبی</w:t>
      </w:r>
      <w:r w:rsidR="004E7763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>–</w:t>
      </w:r>
      <w:r w:rsidR="004E7763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دریافت خروجی جدید از بسته مخرب و . . . ) </w:t>
      </w:r>
    </w:p>
    <w:p w:rsidR="000700A2" w:rsidRPr="00FA4D74" w:rsidRDefault="000700A2" w:rsidP="000700A2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>اما ، ما قصد داریم که در این سند به دورزدن مکانیزم شناسایی برنامه های مخرب</w:t>
      </w:r>
      <w:r w:rsidR="00697AE6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توسط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سپر ایمنی گوگل پلی با یک روش فوق العاده ساده بپردازیم !</w:t>
      </w:r>
    </w:p>
    <w:p w:rsidR="008962DC" w:rsidRPr="00FE7FEC" w:rsidRDefault="008962DC" w:rsidP="00094C48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094C48" w:rsidRPr="00FE7FEC" w:rsidRDefault="00094C48" w:rsidP="00094C48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094C48" w:rsidRPr="00FE7FEC" w:rsidRDefault="00094C48" w:rsidP="00094C48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094C48" w:rsidRPr="00FE7FEC" w:rsidRDefault="00094C48" w:rsidP="00094C48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7608C2" w:rsidRPr="00FE7FEC" w:rsidRDefault="007608C2" w:rsidP="007608C2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7608C2" w:rsidRPr="00FE7FEC" w:rsidRDefault="007608C2" w:rsidP="007608C2">
      <w:pPr>
        <w:jc w:val="right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7608C2" w:rsidRPr="00FE7FEC" w:rsidRDefault="007608C2" w:rsidP="007608C2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  <w:r w:rsidRPr="00FE7FEC">
        <w:rPr>
          <w:rFonts w:ascii="Tahoma" w:hAnsi="Tahoma" w:cs="Tahoma" w:hint="cs"/>
          <w:color w:val="FF0000"/>
          <w:sz w:val="32"/>
          <w:szCs w:val="32"/>
          <w:rtl/>
          <w:lang w:bidi="fa-IR"/>
        </w:rPr>
        <w:t xml:space="preserve"> </w:t>
      </w:r>
    </w:p>
    <w:p w:rsidR="008C76BF" w:rsidRPr="00FE7FEC" w:rsidRDefault="008C76BF" w:rsidP="007608C2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8C76BF" w:rsidRPr="00FE7FEC" w:rsidRDefault="008C76BF" w:rsidP="007608C2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8C76BF" w:rsidRPr="00FE7FEC" w:rsidRDefault="008C76BF" w:rsidP="007608C2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FE7FEC" w:rsidRDefault="00FE7FEC" w:rsidP="00FE7FEC">
      <w:pPr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0700A2" w:rsidRPr="00FE7FEC" w:rsidRDefault="000700A2" w:rsidP="00FE7FEC">
      <w:pPr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FE7FEC" w:rsidRPr="00FA4D74" w:rsidRDefault="00FE7FEC" w:rsidP="00563A4E">
      <w:pPr>
        <w:jc w:val="center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lastRenderedPageBreak/>
        <w:t>فهرست</w:t>
      </w:r>
    </w:p>
    <w:sdt>
      <w:sdtPr>
        <w:rPr>
          <w:rFonts w:asciiTheme="minorHAnsi" w:eastAsiaTheme="minorEastAsia" w:hAnsiTheme="minorHAnsi" w:cstheme="minorBidi"/>
          <w:i/>
          <w:iCs/>
          <w:color w:val="4D322D" w:themeColor="text2"/>
          <w:sz w:val="22"/>
          <w:szCs w:val="22"/>
        </w:rPr>
        <w:id w:val="-1931652497"/>
        <w:docPartObj>
          <w:docPartGallery w:val="Table of Contents"/>
          <w:docPartUnique/>
        </w:docPartObj>
      </w:sdtPr>
      <w:sdtEndPr/>
      <w:sdtContent>
        <w:p w:rsidR="00FE7FEC" w:rsidRDefault="00FE7FEC" w:rsidP="00FE7FEC">
          <w:pPr>
            <w:pStyle w:val="TOCHeading"/>
          </w:pPr>
        </w:p>
        <w:p w:rsidR="00FE7FEC" w:rsidRPr="00FA4D74" w:rsidRDefault="00FE7FEC" w:rsidP="003018AA">
          <w:pPr>
            <w:pStyle w:val="TOC1"/>
            <w:rPr>
              <w:color w:val="4D322D" w:themeColor="text2"/>
            </w:rPr>
          </w:pPr>
          <w:r w:rsidRPr="00FA4D74">
            <w:rPr>
              <w:rFonts w:hint="cs"/>
              <w:color w:val="4D322D" w:themeColor="text2"/>
              <w:rtl/>
            </w:rPr>
            <w:t>چکیده</w:t>
          </w:r>
          <w:r w:rsidRPr="00FA4D74">
            <w:rPr>
              <w:color w:val="4D322D" w:themeColor="text2"/>
            </w:rPr>
            <w:ptab w:relativeTo="margin" w:alignment="right" w:leader="dot"/>
          </w:r>
          <w:r w:rsidRPr="00FA4D74">
            <w:rPr>
              <w:color w:val="4D322D" w:themeColor="text2"/>
            </w:rPr>
            <w:t>1</w:t>
          </w:r>
        </w:p>
        <w:p w:rsidR="00FE7FEC" w:rsidRPr="00FA4D74" w:rsidRDefault="00FE7FEC" w:rsidP="003018AA">
          <w:pPr>
            <w:pStyle w:val="TOC1"/>
            <w:rPr>
              <w:color w:val="4D322D" w:themeColor="text2"/>
              <w:rtl/>
            </w:rPr>
          </w:pPr>
          <w:r w:rsidRPr="00FA4D74">
            <w:rPr>
              <w:rFonts w:hint="cs"/>
              <w:color w:val="4D322D" w:themeColor="text2"/>
              <w:rtl/>
            </w:rPr>
            <w:t>مقدمه</w:t>
          </w:r>
          <w:r w:rsidRPr="00FA4D74">
            <w:rPr>
              <w:color w:val="4D322D" w:themeColor="text2"/>
            </w:rPr>
            <w:ptab w:relativeTo="margin" w:alignment="right" w:leader="dot"/>
          </w:r>
          <w:r w:rsidRPr="00FA4D74">
            <w:rPr>
              <w:rFonts w:hint="cs"/>
              <w:color w:val="4D322D" w:themeColor="text2"/>
              <w:rtl/>
            </w:rPr>
            <w:t>2</w:t>
          </w:r>
        </w:p>
        <w:p w:rsidR="00FE7FEC" w:rsidRPr="00FA4D74" w:rsidRDefault="000700A2" w:rsidP="003018AA">
          <w:pPr>
            <w:pStyle w:val="TOC1"/>
            <w:rPr>
              <w:color w:val="4D322D" w:themeColor="text2"/>
            </w:rPr>
          </w:pPr>
          <w:r w:rsidRPr="00FA4D74">
            <w:rPr>
              <w:rFonts w:hint="cs"/>
              <w:color w:val="4D322D" w:themeColor="text2"/>
              <w:rtl/>
              <w:lang w:bidi="fa-IR"/>
            </w:rPr>
            <w:t>نصب ویرایشگر</w:t>
          </w:r>
          <w:r w:rsidR="00FE7FEC" w:rsidRPr="00FA4D74">
            <w:rPr>
              <w:color w:val="4D322D" w:themeColor="text2"/>
            </w:rPr>
            <w:ptab w:relativeTo="margin" w:alignment="right" w:leader="dot"/>
          </w:r>
          <w:r w:rsidR="00FE7FEC" w:rsidRPr="00FA4D74">
            <w:rPr>
              <w:rFonts w:hint="cs"/>
              <w:color w:val="4D322D" w:themeColor="text2"/>
              <w:rtl/>
            </w:rPr>
            <w:t>3</w:t>
          </w:r>
        </w:p>
        <w:p w:rsidR="00FE7FEC" w:rsidRPr="00FA4D74" w:rsidRDefault="003018AA" w:rsidP="003018AA">
          <w:pPr>
            <w:pStyle w:val="TOC1"/>
            <w:rPr>
              <w:color w:val="4D322D" w:themeColor="text2"/>
            </w:rPr>
          </w:pPr>
          <w:r w:rsidRPr="00FA4D74">
            <w:rPr>
              <w:rFonts w:hint="cs"/>
              <w:color w:val="4D322D" w:themeColor="text2"/>
              <w:rtl/>
            </w:rPr>
            <w:t>مراحل</w:t>
          </w:r>
          <w:r w:rsidR="00FE7FEC" w:rsidRPr="00FA4D74">
            <w:rPr>
              <w:color w:val="4D322D" w:themeColor="text2"/>
            </w:rPr>
            <w:ptab w:relativeTo="margin" w:alignment="right" w:leader="dot"/>
          </w:r>
          <w:r w:rsidR="00FE7FEC" w:rsidRPr="00FA4D74">
            <w:rPr>
              <w:color w:val="4D322D" w:themeColor="text2"/>
            </w:rPr>
            <w:t>4</w:t>
          </w:r>
        </w:p>
        <w:p w:rsidR="00644650" w:rsidRPr="00FA4D74" w:rsidRDefault="00644650" w:rsidP="00644650">
          <w:pPr>
            <w:pStyle w:val="TOC1"/>
            <w:rPr>
              <w:color w:val="4D322D" w:themeColor="text2"/>
              <w:rtl/>
            </w:rPr>
          </w:pPr>
          <w:r w:rsidRPr="00FA4D74">
            <w:rPr>
              <w:rFonts w:hint="cs"/>
              <w:color w:val="4D322D" w:themeColor="text2"/>
              <w:rtl/>
            </w:rPr>
            <w:t>توضیحات</w:t>
          </w:r>
          <w:r w:rsidRPr="00FA4D74">
            <w:rPr>
              <w:color w:val="4D322D" w:themeColor="text2"/>
            </w:rPr>
            <w:ptab w:relativeTo="margin" w:alignment="right" w:leader="dot"/>
          </w:r>
          <w:r w:rsidRPr="00FA4D74">
            <w:rPr>
              <w:rFonts w:hint="cs"/>
              <w:color w:val="4D322D" w:themeColor="text2"/>
              <w:rtl/>
            </w:rPr>
            <w:t>5</w:t>
          </w:r>
        </w:p>
        <w:p w:rsidR="00FE7FEC" w:rsidRPr="00FA4D74" w:rsidRDefault="005F5C42" w:rsidP="00644650">
          <w:pPr>
            <w:pStyle w:val="TOC1"/>
            <w:rPr>
              <w:color w:val="4D322D" w:themeColor="text2"/>
              <w:rtl/>
            </w:rPr>
          </w:pPr>
          <w:r w:rsidRPr="00FA4D74">
            <w:rPr>
              <w:rFonts w:hint="cs"/>
              <w:color w:val="4D322D" w:themeColor="text2"/>
              <w:rtl/>
            </w:rPr>
            <w:t>پایان</w:t>
          </w:r>
          <w:r w:rsidR="00FE7FEC" w:rsidRPr="00FA4D74">
            <w:rPr>
              <w:color w:val="4D322D" w:themeColor="text2"/>
            </w:rPr>
            <w:ptab w:relativeTo="margin" w:alignment="right" w:leader="dot"/>
          </w:r>
          <w:r w:rsidR="00644650" w:rsidRPr="00FA4D74">
            <w:rPr>
              <w:rFonts w:hint="cs"/>
              <w:color w:val="4D322D" w:themeColor="text2"/>
              <w:rtl/>
            </w:rPr>
            <w:t>6</w:t>
          </w:r>
        </w:p>
        <w:p w:rsidR="00FE7FEC" w:rsidRPr="00FE7FEC" w:rsidRDefault="00FE7FEC" w:rsidP="00FE7FEC"/>
        <w:p w:rsidR="00FE7FEC" w:rsidRPr="00FE7FEC" w:rsidRDefault="00FE7FEC" w:rsidP="00FE7FEC"/>
        <w:p w:rsidR="00FE7FEC" w:rsidRPr="00FE7FEC" w:rsidRDefault="00FE7FEC" w:rsidP="00FE7FEC"/>
        <w:p w:rsidR="00FE7FEC" w:rsidRPr="00FE7FEC" w:rsidRDefault="00FE7FEC" w:rsidP="00FE7FEC"/>
        <w:p w:rsidR="00FE7FEC" w:rsidRPr="00FE7FEC" w:rsidRDefault="00FE7FEC" w:rsidP="00FE7FEC"/>
        <w:p w:rsidR="00FE7FEC" w:rsidRDefault="00423E99" w:rsidP="00FE7FEC">
          <w:pPr>
            <w:pStyle w:val="TOC3"/>
          </w:pPr>
        </w:p>
      </w:sdtContent>
    </w:sdt>
    <w:p w:rsidR="00FE7FEC" w:rsidRPr="00FE7FEC" w:rsidRDefault="00FE7FEC">
      <w:pPr>
        <w:pStyle w:val="TOC3"/>
        <w:ind w:left="446"/>
        <w:rPr>
          <w:color w:val="FF0000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E60746" w:rsidRDefault="00E60746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E60746" w:rsidRDefault="00E60746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E60746" w:rsidRDefault="00E60746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E60746" w:rsidRDefault="00E60746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E60746" w:rsidRDefault="00E60746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075118" w:rsidRDefault="00075118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Pr="00FA4D74" w:rsidRDefault="00075118" w:rsidP="00075118">
      <w:pPr>
        <w:jc w:val="right"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FA4D74">
        <w:rPr>
          <w:rFonts w:ascii="Tahoma" w:hAnsi="Tahoma" w:cs="Tahoma"/>
          <w:b/>
          <w:bCs/>
          <w:sz w:val="24"/>
          <w:szCs w:val="24"/>
          <w:lang w:bidi="fa-IR"/>
        </w:rPr>
        <w:t>[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سپر ایمنی گوگل پلی 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>–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مقدمه</w:t>
      </w:r>
      <w:r w:rsidRPr="00FA4D74">
        <w:rPr>
          <w:rFonts w:ascii="Tahoma" w:hAnsi="Tahoma" w:cs="Tahoma"/>
          <w:b/>
          <w:bCs/>
          <w:sz w:val="24"/>
          <w:szCs w:val="24"/>
          <w:lang w:bidi="fa-IR"/>
        </w:rPr>
        <w:t>]</w:t>
      </w:r>
    </w:p>
    <w:p w:rsidR="00075118" w:rsidRPr="00FA4D74" w:rsidRDefault="00894D7A" w:rsidP="00075118">
      <w:pPr>
        <w:jc w:val="right"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سرو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س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هنگام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برنامه‌ا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نصب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آن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بررس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کند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تا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از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صحت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آن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اطم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نان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حاصل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کند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و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مطمئن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شود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اپل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مخرب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ست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دسترس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ها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خطرناک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ندارد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.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همچن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صورت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دوره‌ا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گوش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شما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بررس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کند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تا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از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موبا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ل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شما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برابر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برنامه‌ها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مخرب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محافظت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کند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. </w:t>
      </w:r>
    </w:p>
    <w:p w:rsidR="00894D7A" w:rsidRPr="00FA4D74" w:rsidRDefault="00894D7A" w:rsidP="00894D7A">
      <w:pPr>
        <w:jc w:val="right"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ای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برنامه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هنگام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برنامه‌ا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مضر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گوش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شما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پ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کند،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بسته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زان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خطر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دو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روش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عمل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ند .  </w:t>
      </w:r>
    </w:p>
    <w:p w:rsidR="00894D7A" w:rsidRPr="00FA4D74" w:rsidRDefault="00894D7A" w:rsidP="00894D7A">
      <w:pPr>
        <w:jc w:val="right"/>
        <w:rPr>
          <w:rFonts w:ascii="Tahoma" w:hAnsi="Tahoma" w:cs="Tahoma"/>
          <w:b/>
          <w:bCs/>
          <w:sz w:val="24"/>
          <w:szCs w:val="24"/>
          <w:lang w:bidi="fa-IR"/>
        </w:rPr>
      </w:pP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روش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اول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هنگام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استفاده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شود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برنامه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مضر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پ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شده،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آنقدرها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هم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خطرناک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ست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.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روش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برنامه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مضر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متوقف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شود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و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شما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اعلان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مبن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مضر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بودن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و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توص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حذف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آن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در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افت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</w:t>
      </w:r>
      <w:r w:rsidRPr="00FA4D74">
        <w:rPr>
          <w:rFonts w:ascii="Tahoma" w:hAnsi="Tahoma" w:cs="Tahoma"/>
          <w:b/>
          <w:bCs/>
          <w:sz w:val="24"/>
          <w:szCs w:val="24"/>
          <w:lang w:bidi="fa-IR"/>
        </w:rPr>
        <w:t>.</w:t>
      </w:r>
    </w:p>
    <w:p w:rsidR="005175B5" w:rsidRPr="00FA4D74" w:rsidRDefault="00894D7A" w:rsidP="00CE2005">
      <w:pPr>
        <w:jc w:val="right"/>
        <w:rPr>
          <w:rFonts w:ascii="Tahoma" w:hAnsi="Tahoma" w:cs="Tahoma"/>
          <w:b/>
          <w:bCs/>
          <w:sz w:val="24"/>
          <w:szCs w:val="24"/>
          <w:lang w:bidi="fa-IR"/>
        </w:rPr>
      </w:pP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روش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دوم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مخصوص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زمان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است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برنامه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خطرناک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پ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شده،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شد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داً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امن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گوش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و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اطلاعات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شما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تهد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کند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.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زمان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است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که</w:t>
      </w:r>
      <w:r w:rsidRPr="00FA4D74">
        <w:rPr>
          <w:rFonts w:ascii="Tahoma" w:hAnsi="Tahoma" w:cs="Tahoma"/>
          <w:b/>
          <w:bCs/>
          <w:sz w:val="24"/>
          <w:szCs w:val="24"/>
          <w:lang w:bidi="fa-IR"/>
        </w:rPr>
        <w:t xml:space="preserve"> play protect 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سپر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گوگل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دست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کار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شود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و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بدون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اطلاع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دادن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شما،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برنامه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را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حذف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کند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. </w:t>
      </w:r>
    </w:p>
    <w:p w:rsidR="005175B5" w:rsidRPr="00FA4D74" w:rsidRDefault="00894D7A" w:rsidP="00CE2005">
      <w:pPr>
        <w:jc w:val="right"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نمونه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ا</w:t>
      </w:r>
      <w:r w:rsidRPr="00CE2005">
        <w:rPr>
          <w:rFonts w:ascii="Tahoma" w:hAnsi="Tahoma" w:cs="Tahoma" w:hint="cs"/>
          <w:i/>
          <w:iCs/>
          <w:sz w:val="24"/>
          <w:szCs w:val="24"/>
          <w:rtl/>
          <w:lang w:bidi="fa-IR"/>
        </w:rPr>
        <w:t>ی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ن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موقع</w:t>
      </w:r>
      <w:r w:rsidRPr="00CE2005">
        <w:rPr>
          <w:rFonts w:ascii="Tahoma" w:hAnsi="Tahoma" w:cs="Tahoma" w:hint="cs"/>
          <w:i/>
          <w:iCs/>
          <w:sz w:val="24"/>
          <w:szCs w:val="24"/>
          <w:rtl/>
          <w:lang w:bidi="fa-IR"/>
        </w:rPr>
        <w:t>ی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ت،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حذف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دو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پوسته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محبوب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تلگرام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cs"/>
          <w:i/>
          <w:iCs/>
          <w:sz w:val="24"/>
          <w:szCs w:val="24"/>
          <w:rtl/>
          <w:lang w:bidi="fa-IR"/>
        </w:rPr>
        <w:t>ی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عن</w:t>
      </w:r>
      <w:r w:rsidRPr="00CE2005">
        <w:rPr>
          <w:rFonts w:ascii="Tahoma" w:hAnsi="Tahoma" w:cs="Tahoma" w:hint="cs"/>
          <w:i/>
          <w:iCs/>
          <w:sz w:val="24"/>
          <w:szCs w:val="24"/>
          <w:rtl/>
          <w:lang w:bidi="fa-IR"/>
        </w:rPr>
        <w:t>ی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“</w:t>
      </w:r>
      <w:r w:rsidRPr="00CE2005">
        <w:rPr>
          <w:rFonts w:ascii="Tahoma" w:hAnsi="Tahoma" w:cs="Tahoma" w:hint="cs"/>
          <w:i/>
          <w:iCs/>
          <w:sz w:val="24"/>
          <w:szCs w:val="24"/>
          <w:rtl/>
          <w:lang w:bidi="fa-IR"/>
        </w:rPr>
        <w:t>تلگرام طلایی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”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و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“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هاتگرام”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از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رو</w:t>
      </w:r>
      <w:r w:rsidRPr="00CE2005">
        <w:rPr>
          <w:rFonts w:ascii="Tahoma" w:hAnsi="Tahoma" w:cs="Tahoma" w:hint="cs"/>
          <w:i/>
          <w:iCs/>
          <w:sz w:val="24"/>
          <w:szCs w:val="24"/>
          <w:rtl/>
          <w:lang w:bidi="fa-IR"/>
        </w:rPr>
        <w:t>ی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گوش</w:t>
      </w:r>
      <w:r w:rsidRPr="00CE2005">
        <w:rPr>
          <w:rFonts w:ascii="Tahoma" w:hAnsi="Tahoma" w:cs="Tahoma" w:hint="cs"/>
          <w:i/>
          <w:iCs/>
          <w:sz w:val="24"/>
          <w:szCs w:val="24"/>
          <w:rtl/>
          <w:lang w:bidi="fa-IR"/>
        </w:rPr>
        <w:t>ی‌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ها</w:t>
      </w:r>
      <w:r w:rsidRPr="00CE2005">
        <w:rPr>
          <w:rFonts w:ascii="Tahoma" w:hAnsi="Tahoma" w:cs="Tahoma"/>
          <w:i/>
          <w:iCs/>
          <w:sz w:val="24"/>
          <w:szCs w:val="24"/>
          <w:rtl/>
          <w:lang w:bidi="fa-IR"/>
        </w:rPr>
        <w:t xml:space="preserve"> </w:t>
      </w:r>
      <w:r w:rsidRPr="00CE2005">
        <w:rPr>
          <w:rFonts w:ascii="Tahoma" w:hAnsi="Tahoma" w:cs="Tahoma" w:hint="eastAsia"/>
          <w:i/>
          <w:iCs/>
          <w:sz w:val="24"/>
          <w:szCs w:val="24"/>
          <w:rtl/>
          <w:lang w:bidi="fa-IR"/>
        </w:rPr>
        <w:t>بو</w:t>
      </w:r>
      <w:r w:rsidRPr="00CE2005">
        <w:rPr>
          <w:rFonts w:ascii="Tahoma" w:hAnsi="Tahoma" w:cs="Tahoma" w:hint="cs"/>
          <w:i/>
          <w:iCs/>
          <w:sz w:val="24"/>
          <w:szCs w:val="24"/>
          <w:rtl/>
          <w:lang w:bidi="fa-IR"/>
        </w:rPr>
        <w:t>د .</w:t>
      </w:r>
      <w:r w:rsidRPr="00CE2005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</w:t>
      </w:r>
    </w:p>
    <w:p w:rsidR="00894D7A" w:rsidRPr="00FA4D74" w:rsidRDefault="00894D7A" w:rsidP="00894D7A">
      <w:pPr>
        <w:jc w:val="right"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سپر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گوگل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همواره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از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طر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ق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ادگ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ماش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حال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بهبود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است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و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آ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نده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توان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منتظر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بهتر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شدن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و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پ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شرفت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چشمگ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ر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قابل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ت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بود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.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به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ام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دن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بدون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برنامه‌ها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ی</w:t>
      </w:r>
      <w:r w:rsidRPr="00FA4D74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b/>
          <w:bCs/>
          <w:sz w:val="24"/>
          <w:szCs w:val="24"/>
          <w:rtl/>
          <w:lang w:bidi="fa-IR"/>
        </w:rPr>
        <w:t>مخرب</w:t>
      </w:r>
      <w:r w:rsidRPr="00FA4D74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. </w:t>
      </w:r>
    </w:p>
    <w:p w:rsidR="00075118" w:rsidRPr="00075118" w:rsidRDefault="00075118" w:rsidP="00075118">
      <w:pPr>
        <w:jc w:val="right"/>
        <w:rPr>
          <w:rFonts w:ascii="Tahoma" w:hAnsi="Tahoma" w:cs="Tahoma"/>
          <w:b/>
          <w:bCs/>
          <w:color w:val="FF0000"/>
          <w:sz w:val="24"/>
          <w:szCs w:val="24"/>
          <w:lang w:bidi="fa-IR"/>
        </w:rPr>
      </w:pPr>
    </w:p>
    <w:p w:rsidR="00CE2005" w:rsidRDefault="00CE2005" w:rsidP="00CE2005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CE2005" w:rsidRDefault="00CE2005" w:rsidP="00CE2005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CE2005" w:rsidRDefault="00CE2005" w:rsidP="00CE2005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CE2005" w:rsidRPr="00CE2005" w:rsidRDefault="00CE2005" w:rsidP="00CE2005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CE2005" w:rsidRDefault="00CE2005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CE2005" w:rsidRDefault="00CE2005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Pr="00FA4D74" w:rsidRDefault="004E7763" w:rsidP="004E7763">
      <w:pPr>
        <w:pStyle w:val="ListParagraph"/>
        <w:jc w:val="right"/>
        <w:rPr>
          <w:rFonts w:ascii="Tahoma" w:hAnsi="Tahoma" w:cs="Tahoma"/>
          <w:sz w:val="32"/>
          <w:szCs w:val="32"/>
          <w:lang w:bidi="fa-IR"/>
        </w:rPr>
      </w:pPr>
      <w:r w:rsidRPr="00FA4D74">
        <w:rPr>
          <w:rFonts w:ascii="Tahoma" w:hAnsi="Tahoma" w:cs="Tahoma"/>
          <w:sz w:val="32"/>
          <w:szCs w:val="32"/>
          <w:lang w:bidi="fa-IR"/>
        </w:rPr>
        <w:lastRenderedPageBreak/>
        <w:t>[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نصب ویرایشگر</w:t>
      </w:r>
      <w:r w:rsidRPr="00FA4D74">
        <w:rPr>
          <w:rFonts w:ascii="Tahoma" w:hAnsi="Tahoma" w:cs="Tahoma"/>
          <w:sz w:val="32"/>
          <w:szCs w:val="32"/>
          <w:lang w:bidi="fa-IR"/>
        </w:rPr>
        <w:t>]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</w:t>
      </w:r>
    </w:p>
    <w:p w:rsidR="00FE7FEC" w:rsidRPr="00FA4D74" w:rsidRDefault="00FE7FEC" w:rsidP="00FE7FEC">
      <w:pPr>
        <w:pStyle w:val="ListParagraph"/>
        <w:jc w:val="center"/>
        <w:rPr>
          <w:rFonts w:ascii="Tahoma" w:hAnsi="Tahoma" w:cs="Tahoma"/>
          <w:sz w:val="32"/>
          <w:szCs w:val="32"/>
          <w:lang w:bidi="fa-IR"/>
        </w:rPr>
      </w:pPr>
    </w:p>
    <w:p w:rsidR="00FE7FEC" w:rsidRPr="00FA4D74" w:rsidRDefault="004E7763" w:rsidP="000700A2">
      <w:pPr>
        <w:pStyle w:val="ListParagraph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/>
          <w:sz w:val="32"/>
          <w:szCs w:val="32"/>
          <w:lang w:bidi="fa-IR"/>
        </w:rPr>
        <w:t>APK Icon Editor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/>
          <w:sz w:val="32"/>
          <w:szCs w:val="32"/>
          <w:lang w:bidi="fa-IR"/>
        </w:rPr>
        <w:t>- v2.2.0</w:t>
      </w:r>
    </w:p>
    <w:p w:rsidR="003018AA" w:rsidRDefault="003018AA" w:rsidP="000700A2">
      <w:pPr>
        <w:pStyle w:val="ListParagraph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3018AA" w:rsidRDefault="003018AA" w:rsidP="000700A2">
      <w:pPr>
        <w:pStyle w:val="ListParagraph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3018AA" w:rsidRDefault="003018AA" w:rsidP="000700A2">
      <w:pPr>
        <w:pStyle w:val="ListParagraph"/>
        <w:rPr>
          <w:rFonts w:ascii="Tahoma" w:hAnsi="Tahoma" w:cs="Tahoma"/>
          <w:color w:val="FF0000"/>
          <w:sz w:val="32"/>
          <w:szCs w:val="32"/>
          <w:lang w:bidi="fa-IR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34C8835" wp14:editId="6A12229B">
            <wp:simplePos x="0" y="0"/>
            <wp:positionH relativeFrom="margin">
              <wp:align>right</wp:align>
            </wp:positionH>
            <wp:positionV relativeFrom="paragraph">
              <wp:posOffset>3811</wp:posOffset>
            </wp:positionV>
            <wp:extent cx="5486400" cy="31750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FEC" w:rsidRPr="003018AA" w:rsidRDefault="00FE7FEC" w:rsidP="003018AA">
      <w:pPr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Pr="00341EC9" w:rsidRDefault="00341EC9" w:rsidP="00341EC9">
      <w:pPr>
        <w:pStyle w:val="ListParagraph"/>
        <w:rPr>
          <w:rFonts w:ascii="Tahoma" w:hAnsi="Tahoma" w:cs="Tahoma"/>
          <w:color w:val="3F251D" w:themeColor="accent1"/>
          <w:sz w:val="32"/>
          <w:szCs w:val="32"/>
          <w:lang w:bidi="fa-IR"/>
        </w:rPr>
      </w:pPr>
      <w:proofErr w:type="gramStart"/>
      <w:r w:rsidRPr="00341EC9">
        <w:rPr>
          <w:rFonts w:ascii="Tahoma" w:hAnsi="Tahoma" w:cs="Tahoma"/>
          <w:color w:val="3F251D" w:themeColor="accent1"/>
          <w:sz w:val="32"/>
          <w:szCs w:val="32"/>
          <w:lang w:bidi="fa-IR"/>
        </w:rPr>
        <w:t>Download :</w:t>
      </w:r>
      <w:proofErr w:type="gramEnd"/>
      <w:r w:rsidRPr="00341EC9">
        <w:rPr>
          <w:rFonts w:ascii="Tahoma" w:hAnsi="Tahoma" w:cs="Tahoma"/>
          <w:color w:val="3F251D" w:themeColor="accent1"/>
          <w:sz w:val="32"/>
          <w:szCs w:val="32"/>
          <w:lang w:bidi="fa-IR"/>
        </w:rPr>
        <w:t xml:space="preserve"> </w:t>
      </w:r>
    </w:p>
    <w:p w:rsidR="00FE7FEC" w:rsidRPr="00341EC9" w:rsidRDefault="00423E99" w:rsidP="00341EC9">
      <w:pPr>
        <w:pStyle w:val="ListParagraph"/>
        <w:rPr>
          <w:rFonts w:ascii="Tahoma" w:hAnsi="Tahoma" w:cs="Tahoma"/>
          <w:color w:val="3F251D" w:themeColor="accent1"/>
          <w:sz w:val="32"/>
          <w:szCs w:val="32"/>
          <w:lang w:bidi="fa-IR"/>
        </w:rPr>
      </w:pPr>
      <w:hyperlink r:id="rId10" w:history="1">
        <w:r w:rsidR="00341EC9" w:rsidRPr="00341EC9">
          <w:rPr>
            <w:rStyle w:val="Hyperlink"/>
            <w:rFonts w:ascii="Tahoma" w:hAnsi="Tahoma" w:cs="Tahoma"/>
            <w:color w:val="3F251D" w:themeColor="accent1"/>
            <w:sz w:val="32"/>
            <w:szCs w:val="32"/>
            <w:lang w:bidi="fa-IR"/>
          </w:rPr>
          <w:t>https://softsara.ir/apk-icon-editor</w:t>
        </w:r>
      </w:hyperlink>
      <w:r w:rsidR="00341EC9" w:rsidRPr="00341EC9">
        <w:rPr>
          <w:rFonts w:ascii="Tahoma" w:hAnsi="Tahoma" w:cs="Tahoma"/>
          <w:color w:val="FF0000"/>
          <w:sz w:val="32"/>
          <w:szCs w:val="32"/>
          <w:lang w:bidi="fa-IR"/>
        </w:rPr>
        <w:br/>
      </w:r>
      <w:r w:rsidR="00341EC9" w:rsidRPr="00341EC9">
        <w:rPr>
          <w:rFonts w:ascii="Tahoma" w:hAnsi="Tahoma" w:cs="Tahoma"/>
          <w:color w:val="FF0000"/>
          <w:sz w:val="32"/>
          <w:szCs w:val="32"/>
          <w:lang w:bidi="fa-IR"/>
        </w:rPr>
        <w:br/>
      </w:r>
      <w:r w:rsidR="00341EC9" w:rsidRPr="00341EC9">
        <w:rPr>
          <w:rFonts w:ascii="Tahoma" w:hAnsi="Tahoma" w:cs="Tahoma"/>
          <w:color w:val="FF0000"/>
          <w:sz w:val="32"/>
          <w:szCs w:val="32"/>
          <w:lang w:bidi="fa-IR"/>
        </w:rPr>
        <w:br/>
      </w:r>
    </w:p>
    <w:p w:rsidR="00FE7FEC" w:rsidRDefault="00FE7FEC" w:rsidP="00FE7FEC">
      <w:pPr>
        <w:pStyle w:val="ListParagraph"/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E7FEC" w:rsidRDefault="00FE7FEC" w:rsidP="003018AA">
      <w:pPr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697AE6" w:rsidRDefault="00697AE6" w:rsidP="003018AA">
      <w:pPr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E60746" w:rsidRDefault="00E60746" w:rsidP="003018AA">
      <w:pPr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3018AA" w:rsidRPr="00FA4D74" w:rsidRDefault="003018AA" w:rsidP="003018AA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/>
          <w:sz w:val="32"/>
          <w:szCs w:val="32"/>
          <w:lang w:bidi="fa-IR"/>
        </w:rPr>
        <w:lastRenderedPageBreak/>
        <w:t>[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مراحل</w:t>
      </w:r>
      <w:r w:rsidRPr="00FA4D74">
        <w:rPr>
          <w:rFonts w:ascii="Tahoma" w:hAnsi="Tahoma" w:cs="Tahoma"/>
          <w:sz w:val="32"/>
          <w:szCs w:val="32"/>
          <w:lang w:bidi="fa-IR"/>
        </w:rPr>
        <w:t>]</w:t>
      </w:r>
    </w:p>
    <w:p w:rsidR="003018AA" w:rsidRPr="00FA4D74" w:rsidRDefault="003018AA" w:rsidP="003018AA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</w:p>
    <w:p w:rsidR="003018AA" w:rsidRPr="00FA4D74" w:rsidRDefault="003018AA" w:rsidP="003018AA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1 - یک بسته مخرب را نصب میکنیم </w:t>
      </w:r>
      <w:r w:rsidR="008F185D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: </w:t>
      </w:r>
    </w:p>
    <w:p w:rsidR="003018AA" w:rsidRDefault="003018AA" w:rsidP="003018AA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  <w:r>
        <w:rPr>
          <w:rFonts w:ascii="Tahoma" w:hAnsi="Tahoma" w:cs="Tahoma"/>
          <w:noProof/>
          <w:color w:val="FF0000"/>
          <w:sz w:val="32"/>
          <w:szCs w:val="32"/>
          <w:rtl/>
          <w:lang w:eastAsia="en-US"/>
        </w:rPr>
        <w:drawing>
          <wp:inline distT="0" distB="0" distL="0" distR="0">
            <wp:extent cx="5438775" cy="594245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-play-protect-spy24-min-1-512x10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14" cy="59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A" w:rsidRPr="00334FD8" w:rsidRDefault="008F185D" w:rsidP="008F185D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  <w:r w:rsidRPr="00334FD8">
        <w:rPr>
          <w:rFonts w:ascii="Tahoma" w:hAnsi="Tahoma" w:cs="Tahoma" w:hint="cs"/>
          <w:color w:val="FF0000"/>
          <w:sz w:val="28"/>
          <w:szCs w:val="28"/>
          <w:rtl/>
          <w:lang w:bidi="fa-IR"/>
        </w:rPr>
        <w:t>*</w:t>
      </w:r>
      <w:r w:rsidR="003018AA" w:rsidRPr="00334FD8">
        <w:rPr>
          <w:rFonts w:ascii="Tahoma" w:hAnsi="Tahoma" w:cs="Tahoma" w:hint="cs"/>
          <w:color w:val="FF0000"/>
          <w:sz w:val="28"/>
          <w:szCs w:val="28"/>
          <w:rtl/>
          <w:lang w:bidi="fa-IR"/>
        </w:rPr>
        <w:t>مشاهده میکنیم که بسته با موفقیت نصب نشد و شناسایی شد</w:t>
      </w:r>
    </w:p>
    <w:p w:rsidR="003018AA" w:rsidRDefault="003018AA" w:rsidP="003018AA">
      <w:pPr>
        <w:jc w:val="right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5175B5" w:rsidRDefault="005175B5" w:rsidP="003018AA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8F185D" w:rsidRPr="00FA4D74" w:rsidRDefault="008F185D" w:rsidP="003018AA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2 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>–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وارد ویرایشگر میشویم و بسته مخرب را وارد میکنیم : </w:t>
      </w:r>
    </w:p>
    <w:p w:rsidR="008F185D" w:rsidRDefault="008F185D" w:rsidP="003018AA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3018AA" w:rsidRDefault="003018AA" w:rsidP="003018AA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8F185D" w:rsidRDefault="008F185D" w:rsidP="008F185D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  <w:r>
        <w:rPr>
          <w:rFonts w:ascii="Tahoma" w:hAnsi="Tahoma" w:cs="Tahoma" w:hint="cs"/>
          <w:noProof/>
          <w:color w:val="FF0000"/>
          <w:sz w:val="32"/>
          <w:szCs w:val="32"/>
          <w:rtl/>
          <w:lang w:eastAsia="en-US"/>
        </w:rPr>
        <w:drawing>
          <wp:inline distT="0" distB="0" distL="0" distR="0">
            <wp:extent cx="54864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5D" w:rsidRDefault="008F185D" w:rsidP="008F185D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D478CE" w:rsidRDefault="00D478CE" w:rsidP="008F185D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D478CE" w:rsidRDefault="00D478CE" w:rsidP="008F185D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D478CE" w:rsidRDefault="00D478CE" w:rsidP="008F185D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D478CE" w:rsidRDefault="00D478CE" w:rsidP="008F185D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D478CE" w:rsidRPr="00FA4D74" w:rsidRDefault="00D478CE" w:rsidP="00697AE6">
      <w:pPr>
        <w:rPr>
          <w:rFonts w:ascii="Tahoma" w:hAnsi="Tahoma" w:cs="Tahoma"/>
          <w:sz w:val="32"/>
          <w:szCs w:val="32"/>
          <w:rtl/>
          <w:lang w:bidi="fa-IR"/>
        </w:rPr>
      </w:pPr>
    </w:p>
    <w:p w:rsidR="008F185D" w:rsidRPr="00FA4D74" w:rsidRDefault="008F185D" w:rsidP="008F185D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4 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>–</w:t>
      </w:r>
      <w:r w:rsidR="00B57ED1">
        <w:rPr>
          <w:rFonts w:ascii="Tahoma" w:hAnsi="Tahoma" w:cs="Tahoma" w:hint="cs"/>
          <w:sz w:val="32"/>
          <w:szCs w:val="32"/>
          <w:rtl/>
          <w:lang w:bidi="fa-IR"/>
        </w:rPr>
        <w:t xml:space="preserve"> سپس در قسمت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: </w:t>
      </w:r>
    </w:p>
    <w:p w:rsidR="00306BC5" w:rsidRPr="00FA4D74" w:rsidRDefault="008F185D" w:rsidP="00B57ED1">
      <w:pPr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" </w:t>
      </w:r>
      <w:r w:rsidRPr="00FA4D74">
        <w:rPr>
          <w:rFonts w:ascii="Tahoma" w:hAnsi="Tahoma" w:cs="Tahoma"/>
          <w:sz w:val="32"/>
          <w:szCs w:val="32"/>
          <w:lang w:bidi="fa-IR"/>
        </w:rPr>
        <w:t>Properties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"</w:t>
      </w:r>
      <w:r w:rsidR="00306BC5" w:rsidRPr="00FA4D74">
        <w:rPr>
          <w:rFonts w:ascii="Tahoma" w:hAnsi="Tahoma" w:cs="Tahoma"/>
          <w:sz w:val="32"/>
          <w:szCs w:val="32"/>
          <w:lang w:bidi="fa-IR"/>
        </w:rPr>
        <w:t xml:space="preserve"> </w:t>
      </w:r>
      <w:r w:rsidR="00D478CE" w:rsidRPr="00FA4D74">
        <w:rPr>
          <w:rFonts w:ascii="Tahoma" w:hAnsi="Tahoma" w:cs="Tahoma"/>
          <w:sz w:val="32"/>
          <w:szCs w:val="32"/>
          <w:lang w:bidi="fa-IR"/>
        </w:rPr>
        <w:t>=</w:t>
      </w:r>
      <w:r w:rsidR="00D478CE" w:rsidRPr="00FA4D74">
        <w:rPr>
          <w:rFonts w:ascii="Tahoma" w:hAnsi="Tahoma" w:cs="Tahoma"/>
          <w:sz w:val="32"/>
          <w:szCs w:val="32"/>
          <w:lang w:bidi="fa-IR"/>
        </w:rPr>
        <w:sym w:font="Wingdings" w:char="F0E8"/>
      </w:r>
      <w:r w:rsidR="00306BC5" w:rsidRPr="00FA4D74">
        <w:rPr>
          <w:rFonts w:ascii="Tahoma" w:hAnsi="Tahoma" w:cs="Tahoma"/>
          <w:sz w:val="32"/>
          <w:szCs w:val="32"/>
          <w:lang w:bidi="fa-IR"/>
        </w:rPr>
        <w:t xml:space="preserve"> </w:t>
      </w:r>
      <w:r w:rsidR="00306BC5" w:rsidRPr="00FA4D74">
        <w:rPr>
          <w:rFonts w:ascii="Tahoma" w:hAnsi="Tahoma" w:cs="Tahoma" w:hint="cs"/>
          <w:sz w:val="32"/>
          <w:szCs w:val="32"/>
          <w:rtl/>
          <w:lang w:bidi="fa-IR"/>
        </w:rPr>
        <w:t>"</w:t>
      </w:r>
      <w:r w:rsidR="00D478CE" w:rsidRPr="00FA4D74">
        <w:rPr>
          <w:rFonts w:ascii="Tahoma" w:hAnsi="Tahoma" w:cs="Tahoma"/>
          <w:sz w:val="32"/>
          <w:szCs w:val="32"/>
          <w:lang w:bidi="fa-IR"/>
        </w:rPr>
        <w:t>TARGET SDK</w:t>
      </w:r>
      <w:r w:rsidR="00D478CE" w:rsidRPr="00FA4D74">
        <w:rPr>
          <w:rFonts w:ascii="Tahoma" w:hAnsi="Tahoma" w:cs="Tahoma" w:hint="cs"/>
          <w:sz w:val="32"/>
          <w:szCs w:val="32"/>
          <w:rtl/>
          <w:lang w:bidi="fa-IR"/>
        </w:rPr>
        <w:t>"</w:t>
      </w:r>
    </w:p>
    <w:p w:rsidR="00D478CE" w:rsidRPr="00FA4D74" w:rsidRDefault="00D478CE" w:rsidP="00D478CE">
      <w:pPr>
        <w:jc w:val="right"/>
        <w:rPr>
          <w:rtl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5 - مقدار پیش فرض را به عددی خارج از خط قرمز تغییر میدهیم : </w:t>
      </w:r>
    </w:p>
    <w:p w:rsidR="00D478CE" w:rsidRPr="00FA4D74" w:rsidRDefault="00D478CE" w:rsidP="00B57ED1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>برای مثال : "39"</w:t>
      </w:r>
    </w:p>
    <w:p w:rsidR="00D478CE" w:rsidRPr="00FA4D74" w:rsidRDefault="00D478CE" w:rsidP="00306BC5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6 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>–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مجدد بسته مخرب را نصب میکنیم</w:t>
      </w:r>
      <w:r w:rsidR="00306BC5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و </w:t>
      </w:r>
      <w:r w:rsidR="00306BC5" w:rsidRPr="00955FE3">
        <w:rPr>
          <w:rFonts w:ascii="Tahoma" w:hAnsi="Tahoma" w:cs="Tahoma" w:hint="cs"/>
          <w:b/>
          <w:color w:val="FF0000"/>
          <w:sz w:val="32"/>
          <w:szCs w:val="32"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مشاهده میکنیم بسته مخرب با موفقیت کامل نصب شد </w:t>
      </w:r>
    </w:p>
    <w:p w:rsidR="00D478CE" w:rsidRDefault="00D478CE" w:rsidP="00D478CE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  <w:r>
        <w:rPr>
          <w:rFonts w:ascii="Tahoma" w:hAnsi="Tahoma" w:cs="Tahoma"/>
          <w:noProof/>
          <w:color w:val="FF0000"/>
          <w:sz w:val="32"/>
          <w:szCs w:val="32"/>
          <w:rtl/>
          <w:lang w:eastAsia="en-US"/>
        </w:rPr>
        <w:drawing>
          <wp:inline distT="0" distB="0" distL="0" distR="0">
            <wp:extent cx="548640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-play-protect-2-spy24-min-1-512x102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959" cy="47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0" w:rsidRDefault="00E602A0" w:rsidP="00E602A0">
      <w:pPr>
        <w:rPr>
          <w:rFonts w:ascii="Tahoma" w:hAnsi="Tahoma" w:cs="Tahoma"/>
          <w:sz w:val="32"/>
          <w:szCs w:val="32"/>
          <w:rtl/>
          <w:lang w:bidi="fa-IR"/>
        </w:rPr>
      </w:pPr>
    </w:p>
    <w:p w:rsidR="00CE2005" w:rsidRPr="00FA4D74" w:rsidRDefault="00CE2005" w:rsidP="00E602A0">
      <w:pPr>
        <w:rPr>
          <w:rFonts w:ascii="Tahoma" w:hAnsi="Tahoma" w:cs="Tahoma"/>
          <w:sz w:val="32"/>
          <w:szCs w:val="32"/>
          <w:lang w:bidi="fa-IR"/>
        </w:rPr>
      </w:pPr>
    </w:p>
    <w:p w:rsidR="00644650" w:rsidRPr="00FA4D74" w:rsidRDefault="00644650" w:rsidP="00B57ED1">
      <w:pPr>
        <w:jc w:val="right"/>
        <w:rPr>
          <w:rFonts w:ascii="Tahoma" w:hAnsi="Tahoma" w:cs="Tahoma"/>
          <w:sz w:val="32"/>
          <w:szCs w:val="32"/>
          <w:lang w:bidi="fa-IR"/>
        </w:rPr>
      </w:pPr>
      <w:r w:rsidRPr="00FA4D74">
        <w:rPr>
          <w:rFonts w:ascii="Tahoma" w:hAnsi="Tahoma" w:cs="Tahoma"/>
          <w:sz w:val="32"/>
          <w:szCs w:val="32"/>
          <w:lang w:bidi="fa-IR"/>
        </w:rPr>
        <w:lastRenderedPageBreak/>
        <w:t>[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توضیحات</w:t>
      </w:r>
      <w:r w:rsidRPr="00FA4D74">
        <w:rPr>
          <w:rFonts w:ascii="Tahoma" w:hAnsi="Tahoma" w:cs="Tahoma"/>
          <w:sz w:val="32"/>
          <w:szCs w:val="32"/>
          <w:lang w:bidi="fa-IR"/>
        </w:rPr>
        <w:t>]</w:t>
      </w:r>
    </w:p>
    <w:p w:rsidR="00E602A0" w:rsidRPr="00FA4D74" w:rsidRDefault="00E602A0" w:rsidP="00644650">
      <w:pPr>
        <w:jc w:val="center"/>
        <w:rPr>
          <w:rFonts w:ascii="Tahoma" w:hAnsi="Tahoma" w:cs="Tahoma"/>
          <w:sz w:val="32"/>
          <w:szCs w:val="32"/>
          <w:rtl/>
          <w:lang w:bidi="fa-IR"/>
        </w:rPr>
      </w:pPr>
    </w:p>
    <w:p w:rsidR="00E602A0" w:rsidRPr="00FA4D74" w:rsidRDefault="00644650" w:rsidP="00FA4D74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هر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نسخه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جد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اندرو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تغ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رات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را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جاد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م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کند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که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باعث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بهبود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قابل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توجه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امن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ت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و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عملکرد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و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همچن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ن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افزا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ش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تجربه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کاربر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اندرو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به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طور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کل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م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شود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.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برخ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از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ن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تغ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رات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فقط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در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مورد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برنامه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ها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اعمال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م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شود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که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صراحتاً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از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طر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ق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مشخصه</w:t>
      </w:r>
      <w:r w:rsidR="00E602A0" w:rsidRPr="00FA4D74">
        <w:rPr>
          <w:rFonts w:ascii="Tahoma" w:hAnsi="Tahoma" w:cs="Tahoma"/>
          <w:sz w:val="32"/>
          <w:szCs w:val="32"/>
          <w:lang w:bidi="fa-IR"/>
        </w:rPr>
        <w:t xml:space="preserve"> </w:t>
      </w:r>
    </w:p>
    <w:p w:rsidR="00E602A0" w:rsidRPr="00FA4D74" w:rsidRDefault="00644650" w:rsidP="00FA4D74">
      <w:pPr>
        <w:rPr>
          <w:rFonts w:ascii="Tahoma" w:hAnsi="Tahoma" w:cs="Tahoma"/>
          <w:sz w:val="32"/>
          <w:szCs w:val="32"/>
          <w:rtl/>
          <w:lang w:bidi="fa-IR"/>
        </w:rPr>
      </w:pPr>
      <w:proofErr w:type="spellStart"/>
      <w:proofErr w:type="gramStart"/>
      <w:r w:rsidRPr="00FA4D74">
        <w:rPr>
          <w:rFonts w:ascii="Tahoma" w:hAnsi="Tahoma" w:cs="Tahoma"/>
          <w:sz w:val="32"/>
          <w:szCs w:val="32"/>
          <w:lang w:bidi="fa-IR"/>
        </w:rPr>
        <w:t>targetSdkVersion</w:t>
      </w:r>
      <w:proofErr w:type="spellEnd"/>
      <w:proofErr w:type="gramEnd"/>
    </w:p>
    <w:p w:rsidR="005175B5" w:rsidRPr="00FA4D74" w:rsidRDefault="00E602A0" w:rsidP="00FA4D74">
      <w:pPr>
        <w:jc w:val="right"/>
        <w:rPr>
          <w:rFonts w:ascii="Tahoma" w:hAnsi="Tahoma" w:cs="Tahoma"/>
          <w:sz w:val="32"/>
          <w:szCs w:val="32"/>
          <w:lang w:bidi="fa-IR"/>
        </w:rPr>
      </w:pP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پشت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بان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خود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را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اعلام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م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ی</w:t>
      </w:r>
      <w:r w:rsidRPr="00FA4D74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eastAsia"/>
          <w:sz w:val="32"/>
          <w:szCs w:val="32"/>
          <w:rtl/>
          <w:lang w:bidi="fa-IR"/>
        </w:rPr>
        <w:t>کنند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.</w:t>
      </w:r>
    </w:p>
    <w:p w:rsidR="00E602A0" w:rsidRPr="00FA4D74" w:rsidRDefault="00423E99" w:rsidP="00FA4D74">
      <w:pPr>
        <w:rPr>
          <w:rFonts w:ascii="Tahoma" w:hAnsi="Tahoma" w:cs="Tahoma"/>
          <w:sz w:val="32"/>
          <w:szCs w:val="32"/>
          <w:lang w:bidi="fa-IR"/>
        </w:rPr>
      </w:pPr>
      <w:hyperlink r:id="rId14" w:history="1">
        <w:r w:rsidR="00E602A0" w:rsidRPr="00FA4D74">
          <w:rPr>
            <w:rStyle w:val="Hyperlink"/>
            <w:rFonts w:ascii="Tahoma" w:hAnsi="Tahoma" w:cs="Tahoma"/>
            <w:color w:val="4D322D" w:themeColor="text2"/>
            <w:sz w:val="32"/>
            <w:szCs w:val="32"/>
            <w:lang w:bidi="fa-IR"/>
          </w:rPr>
          <w:t>https://developer.android.com/distribute/best-practices/develop/target-sdk</w:t>
        </w:r>
      </w:hyperlink>
    </w:p>
    <w:p w:rsidR="00644650" w:rsidRDefault="00644650" w:rsidP="00D478CE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644650" w:rsidRDefault="00644650" w:rsidP="00D478CE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644650" w:rsidRDefault="00644650" w:rsidP="00D478CE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644650" w:rsidRDefault="00644650" w:rsidP="00D478CE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644650" w:rsidRDefault="00644650" w:rsidP="00D478CE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644650" w:rsidRDefault="00644650" w:rsidP="00D478CE">
      <w:pPr>
        <w:jc w:val="center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CE2005" w:rsidRDefault="00CE2005" w:rsidP="00D478CE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B57ED1" w:rsidRDefault="00B57ED1" w:rsidP="00D478CE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B57ED1" w:rsidRDefault="00B57ED1" w:rsidP="00D478CE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B57ED1" w:rsidRDefault="00B57ED1" w:rsidP="00D478CE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B57ED1" w:rsidRDefault="00B57ED1" w:rsidP="00D478CE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644650" w:rsidRDefault="00644650" w:rsidP="00E602A0">
      <w:pPr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p w:rsidR="00D478CE" w:rsidRPr="00FA4D74" w:rsidRDefault="005F5C42" w:rsidP="005F5C42">
      <w:pPr>
        <w:jc w:val="right"/>
        <w:rPr>
          <w:rFonts w:ascii="Tahoma" w:hAnsi="Tahoma" w:cs="Tahoma"/>
          <w:sz w:val="32"/>
          <w:szCs w:val="32"/>
          <w:lang w:bidi="fa-IR"/>
        </w:rPr>
      </w:pPr>
      <w:r w:rsidRPr="00FA4D74">
        <w:rPr>
          <w:rFonts w:ascii="Tahoma" w:hAnsi="Tahoma" w:cs="Tahoma"/>
          <w:sz w:val="32"/>
          <w:szCs w:val="32"/>
          <w:lang w:bidi="fa-IR"/>
        </w:rPr>
        <w:lastRenderedPageBreak/>
        <w:t>[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>پایان</w:t>
      </w:r>
      <w:r w:rsidRPr="00FA4D74">
        <w:rPr>
          <w:rFonts w:ascii="Tahoma" w:hAnsi="Tahoma" w:cs="Tahoma"/>
          <w:sz w:val="32"/>
          <w:szCs w:val="32"/>
          <w:lang w:bidi="fa-IR"/>
        </w:rPr>
        <w:t>]</w:t>
      </w:r>
    </w:p>
    <w:p w:rsidR="00FA4D74" w:rsidRPr="00FA4D74" w:rsidRDefault="006F543F" w:rsidP="00341EC9">
      <w:pPr>
        <w:jc w:val="right"/>
        <w:rPr>
          <w:rFonts w:ascii="Tahoma" w:hAnsi="Tahoma" w:cs="Tahoma"/>
          <w:sz w:val="32"/>
          <w:szCs w:val="32"/>
          <w:lang w:bidi="fa-IR"/>
        </w:rPr>
      </w:pPr>
      <w:r>
        <w:rPr>
          <w:rFonts w:ascii="Tahoma" w:hAnsi="Tahoma" w:cs="Tahoma" w:hint="cs"/>
          <w:sz w:val="32"/>
          <w:szCs w:val="32"/>
          <w:rtl/>
          <w:lang w:bidi="fa-IR"/>
        </w:rPr>
        <w:t>امیدوارم که لذت برده باشید</w:t>
      </w:r>
      <w:r w:rsidR="00341EC9">
        <w:rPr>
          <w:rFonts w:ascii="Tahoma" w:hAnsi="Tahoma" w:cs="Tahoma" w:hint="cs"/>
          <w:sz w:val="32"/>
          <w:szCs w:val="32"/>
          <w:rtl/>
          <w:lang w:bidi="fa-IR"/>
        </w:rPr>
        <w:t xml:space="preserve"> سعی کردیم خیلی خلاصه مطلب رو منتقل کنیم</w:t>
      </w:r>
      <w:r>
        <w:rPr>
          <w:rFonts w:ascii="Tahoma" w:hAnsi="Tahoma" w:cs="Tahoma" w:hint="cs"/>
          <w:sz w:val="32"/>
          <w:szCs w:val="32"/>
          <w:rtl/>
          <w:lang w:bidi="fa-IR"/>
        </w:rPr>
        <w:t xml:space="preserve"> و </w:t>
      </w:r>
      <w:r w:rsidR="00341EC9">
        <w:rPr>
          <w:rFonts w:ascii="Tahoma" w:hAnsi="Tahoma" w:cs="Tahoma" w:hint="cs"/>
          <w:sz w:val="32"/>
          <w:szCs w:val="32"/>
          <w:rtl/>
          <w:lang w:bidi="fa-IR"/>
        </w:rPr>
        <w:t xml:space="preserve"> انتظار داریم </w:t>
      </w:r>
      <w:r>
        <w:rPr>
          <w:rFonts w:ascii="Tahoma" w:hAnsi="Tahoma" w:cs="Tahoma" w:hint="cs"/>
          <w:sz w:val="32"/>
          <w:szCs w:val="32"/>
          <w:rtl/>
          <w:lang w:bidi="fa-IR"/>
        </w:rPr>
        <w:t xml:space="preserve">راحت به هر انتی ویروسی </w:t>
      </w:r>
      <w:r w:rsidR="00341EC9">
        <w:rPr>
          <w:rFonts w:ascii="Tahoma" w:hAnsi="Tahoma" w:cs="Tahoma" w:hint="cs"/>
          <w:sz w:val="32"/>
          <w:szCs w:val="32"/>
          <w:rtl/>
          <w:lang w:bidi="fa-IR"/>
        </w:rPr>
        <w:t>اعتماد</w:t>
      </w:r>
      <w:r>
        <w:rPr>
          <w:rFonts w:ascii="Tahoma" w:hAnsi="Tahoma" w:cs="Tahoma" w:hint="cs"/>
          <w:sz w:val="32"/>
          <w:szCs w:val="32"/>
          <w:rtl/>
          <w:lang w:bidi="fa-IR"/>
        </w:rPr>
        <w:t xml:space="preserve"> نکنید </w:t>
      </w:r>
      <w:r w:rsidR="00341EC9">
        <w:rPr>
          <w:rFonts w:ascii="Tahoma" w:hAnsi="Tahoma" w:cs="Tahoma" w:hint="cs"/>
          <w:sz w:val="32"/>
          <w:szCs w:val="32"/>
          <w:rtl/>
          <w:lang w:bidi="fa-IR"/>
        </w:rPr>
        <w:t xml:space="preserve">حتی اگر اون انتی ویروس از بهترین شرکت های جهان باشه و سابقه خوبی داشته باشه در این مورد ! </w:t>
      </w:r>
      <w:r w:rsidR="00341EC9">
        <w:rPr>
          <w:rFonts w:ascii="Tahoma" w:hAnsi="Tahoma" w:cs="Tahoma"/>
          <w:sz w:val="32"/>
          <w:szCs w:val="32"/>
          <w:rtl/>
          <w:lang w:bidi="fa-IR"/>
        </w:rPr>
        <w:br/>
      </w:r>
      <w:r>
        <w:rPr>
          <w:rFonts w:ascii="Tahoma" w:hAnsi="Tahoma" w:cs="Tahoma"/>
          <w:sz w:val="32"/>
          <w:szCs w:val="32"/>
          <w:rtl/>
          <w:lang w:bidi="fa-IR"/>
        </w:rPr>
        <w:br/>
      </w:r>
      <w:r w:rsidR="00E60746" w:rsidRPr="00FA4D74">
        <w:rPr>
          <w:rFonts w:ascii="Tahoma" w:hAnsi="Tahoma" w:cs="Tahoma" w:hint="cs"/>
          <w:sz w:val="32"/>
          <w:szCs w:val="32"/>
          <w:rtl/>
          <w:lang w:bidi="fa-IR"/>
        </w:rPr>
        <w:t>با سپاس فراوان از شما دوستان عزیز و همراه</w:t>
      </w:r>
      <w:r w:rsidR="00F14684" w:rsidRPr="00FA4D74">
        <w:rPr>
          <w:rFonts w:ascii="Tahoma" w:hAnsi="Tahoma" w:cs="Tahoma" w:hint="cs"/>
          <w:sz w:val="32"/>
          <w:szCs w:val="32"/>
          <w:rtl/>
          <w:lang w:bidi="fa-IR"/>
        </w:rPr>
        <w:t>ان همیشگی</w:t>
      </w:r>
      <w:r w:rsidR="00341EC9">
        <w:rPr>
          <w:rFonts w:ascii="Tahoma" w:hAnsi="Tahoma" w:cs="Tahoma" w:hint="cs"/>
          <w:sz w:val="32"/>
          <w:szCs w:val="32"/>
          <w:rtl/>
          <w:lang w:bidi="fa-IR"/>
        </w:rPr>
        <w:t xml:space="preserve"> </w:t>
      </w:r>
      <w:r w:rsidR="00F14684"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 </w:t>
      </w:r>
    </w:p>
    <w:p w:rsidR="00341EC9" w:rsidRDefault="00341EC9" w:rsidP="00341EC9">
      <w:pPr>
        <w:jc w:val="right"/>
        <w:rPr>
          <w:rFonts w:ascii="Tahoma" w:hAnsi="Tahoma" w:cs="Tahoma"/>
          <w:sz w:val="32"/>
          <w:szCs w:val="32"/>
          <w:rtl/>
          <w:lang w:bidi="fa-IR"/>
        </w:rPr>
      </w:pPr>
    </w:p>
    <w:p w:rsidR="00E60746" w:rsidRPr="00FA4D74" w:rsidRDefault="002A3BBF" w:rsidP="00341EC9">
      <w:pPr>
        <w:jc w:val="right"/>
        <w:rPr>
          <w:rFonts w:ascii="Tahoma" w:hAnsi="Tahoma" w:cs="Tahoma"/>
          <w:sz w:val="32"/>
          <w:szCs w:val="32"/>
          <w:lang w:bidi="fa-IR"/>
        </w:rPr>
      </w:pPr>
      <w:r w:rsidRPr="00FA4D74">
        <w:rPr>
          <w:rFonts w:ascii="Tahoma" w:hAnsi="Tahoma" w:cs="Tahoma" w:hint="cs"/>
          <w:sz w:val="32"/>
          <w:szCs w:val="32"/>
          <w:rtl/>
          <w:lang w:bidi="fa-IR"/>
        </w:rPr>
        <w:t>باتشکر از دوست عزیزم</w:t>
      </w:r>
      <w:r w:rsidR="00341EC9">
        <w:rPr>
          <w:rFonts w:ascii="Tahoma" w:hAnsi="Tahoma" w:cs="Tahoma" w:hint="cs"/>
          <w:sz w:val="32"/>
          <w:szCs w:val="32"/>
          <w:rtl/>
          <w:lang w:bidi="fa-IR"/>
        </w:rPr>
        <w:t xml:space="preserve"> </w:t>
      </w:r>
      <w:r w:rsidRPr="00FA4D74">
        <w:rPr>
          <w:rFonts w:ascii="Tahoma" w:hAnsi="Tahoma" w:cs="Tahoma" w:hint="cs"/>
          <w:sz w:val="32"/>
          <w:szCs w:val="32"/>
          <w:rtl/>
          <w:lang w:bidi="fa-IR"/>
        </w:rPr>
        <w:t xml:space="preserve">: </w:t>
      </w:r>
      <w:r w:rsidR="00CD5C26" w:rsidRPr="00FA4D74">
        <w:rPr>
          <w:rFonts w:ascii="Tahoma" w:hAnsi="Tahoma" w:cs="Tahoma"/>
          <w:sz w:val="32"/>
          <w:szCs w:val="32"/>
          <w:lang w:bidi="fa-IR"/>
        </w:rPr>
        <w:t xml:space="preserve"> </w:t>
      </w:r>
    </w:p>
    <w:p w:rsidR="00FA4D74" w:rsidRPr="00B57ED1" w:rsidRDefault="00FA4D74" w:rsidP="006F543F">
      <w:pPr>
        <w:pStyle w:val="ListParagraph"/>
        <w:numPr>
          <w:ilvl w:val="0"/>
          <w:numId w:val="34"/>
        </w:numPr>
        <w:rPr>
          <w:rFonts w:ascii="Tahoma" w:hAnsi="Tahoma" w:cs="Tahoma"/>
          <w:sz w:val="32"/>
          <w:szCs w:val="32"/>
          <w:lang w:bidi="fa-IR"/>
        </w:rPr>
      </w:pPr>
      <w:proofErr w:type="spellStart"/>
      <w:r w:rsidRPr="00B57ED1">
        <w:rPr>
          <w:rFonts w:ascii="Tahoma" w:hAnsi="Tahoma" w:cs="Tahoma"/>
          <w:sz w:val="32"/>
          <w:szCs w:val="32"/>
          <w:lang w:bidi="fa-IR"/>
        </w:rPr>
        <w:t>S</w:t>
      </w:r>
      <w:r w:rsidR="00B57ED1">
        <w:rPr>
          <w:rFonts w:ascii="Tahoma" w:hAnsi="Tahoma" w:cs="Tahoma"/>
          <w:sz w:val="32"/>
          <w:szCs w:val="32"/>
          <w:lang w:bidi="fa-IR"/>
        </w:rPr>
        <w:t>ajjadbnd</w:t>
      </w:r>
      <w:proofErr w:type="spellEnd"/>
      <w:r w:rsidR="00B57ED1">
        <w:rPr>
          <w:rFonts w:ascii="Tahoma" w:hAnsi="Tahoma" w:cs="Tahoma" w:hint="cs"/>
          <w:sz w:val="32"/>
          <w:szCs w:val="32"/>
          <w:rtl/>
          <w:lang w:bidi="fa-IR"/>
        </w:rPr>
        <w:t xml:space="preserve"> | </w:t>
      </w:r>
      <w:proofErr w:type="spellStart"/>
      <w:r w:rsidR="00B57ED1" w:rsidRPr="00B57ED1">
        <w:rPr>
          <w:rFonts w:ascii="Tahoma" w:hAnsi="Tahoma" w:cs="Tahoma"/>
          <w:sz w:val="32"/>
          <w:szCs w:val="32"/>
          <w:lang w:bidi="fa-IR"/>
        </w:rPr>
        <w:t>Biskooit</w:t>
      </w:r>
      <w:proofErr w:type="spellEnd"/>
      <w:r w:rsidR="00B57ED1" w:rsidRPr="00B57ED1">
        <w:rPr>
          <w:rFonts w:ascii="Tahoma" w:hAnsi="Tahoma" w:cs="Tahoma"/>
          <w:sz w:val="32"/>
          <w:szCs w:val="32"/>
          <w:lang w:bidi="fa-IR"/>
        </w:rPr>
        <w:t xml:space="preserve"> </w:t>
      </w:r>
      <w:proofErr w:type="spellStart"/>
      <w:r w:rsidR="00B57ED1" w:rsidRPr="00B57ED1">
        <w:rPr>
          <w:rFonts w:ascii="Tahoma" w:hAnsi="Tahoma" w:cs="Tahoma"/>
          <w:sz w:val="32"/>
          <w:szCs w:val="32"/>
          <w:lang w:bidi="fa-IR"/>
        </w:rPr>
        <w:t>Pedar</w:t>
      </w:r>
      <w:proofErr w:type="spellEnd"/>
      <w:r w:rsidR="00341EC9">
        <w:rPr>
          <w:rFonts w:ascii="Tahoma" w:hAnsi="Tahoma" w:cs="Tahoma" w:hint="cs"/>
          <w:sz w:val="32"/>
          <w:szCs w:val="32"/>
          <w:rtl/>
          <w:lang w:bidi="fa-IR"/>
        </w:rPr>
        <w:t xml:space="preserve"> </w:t>
      </w:r>
    </w:p>
    <w:p w:rsidR="00FA4D74" w:rsidRDefault="00FA4D74" w:rsidP="00FA4D74">
      <w:pPr>
        <w:jc w:val="center"/>
        <w:rPr>
          <w:rFonts w:ascii="Tahoma" w:hAnsi="Tahoma" w:cs="Tahoma"/>
          <w:color w:val="FF0000"/>
          <w:sz w:val="32"/>
          <w:szCs w:val="32"/>
          <w:lang w:bidi="fa-IR"/>
        </w:rPr>
      </w:pPr>
    </w:p>
    <w:p w:rsidR="00FA4D74" w:rsidRPr="002A3BBF" w:rsidRDefault="00FA4D74" w:rsidP="00FA4D74">
      <w:pPr>
        <w:jc w:val="right"/>
        <w:rPr>
          <w:rFonts w:ascii="Tahoma" w:hAnsi="Tahoma" w:cs="Tahoma"/>
          <w:color w:val="FF0000"/>
          <w:sz w:val="32"/>
          <w:szCs w:val="32"/>
          <w:rtl/>
          <w:lang w:bidi="fa-IR"/>
        </w:rPr>
      </w:pPr>
    </w:p>
    <w:sectPr w:rsidR="00FA4D74" w:rsidRPr="002A3BBF" w:rsidSect="00341EC9">
      <w:footerReference w:type="default" r:id="rId15"/>
      <w:pgSz w:w="12240" w:h="15840"/>
      <w:pgMar w:top="1440" w:right="1800" w:bottom="1440" w:left="180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E99" w:rsidRDefault="00423E99">
      <w:pPr>
        <w:spacing w:before="0" w:after="0" w:line="240" w:lineRule="auto"/>
      </w:pPr>
      <w:r>
        <w:separator/>
      </w:r>
    </w:p>
  </w:endnote>
  <w:endnote w:type="continuationSeparator" w:id="0">
    <w:p w:rsidR="00423E99" w:rsidRDefault="00423E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2DC" w:rsidRPr="00FA4D74" w:rsidRDefault="008962DC">
    <w:pPr>
      <w:pStyle w:val="Footer"/>
      <w:jc w:val="center"/>
      <w:rPr>
        <w:caps/>
        <w:noProof/>
      </w:rPr>
    </w:pPr>
    <w:r w:rsidRPr="00FA4D74">
      <w:rPr>
        <w:caps/>
      </w:rPr>
      <w:fldChar w:fldCharType="begin"/>
    </w:r>
    <w:r w:rsidRPr="00FA4D74">
      <w:rPr>
        <w:caps/>
      </w:rPr>
      <w:instrText xml:space="preserve"> PAGE   \* MERGEFORMAT </w:instrText>
    </w:r>
    <w:r w:rsidRPr="00FA4D74">
      <w:rPr>
        <w:caps/>
      </w:rPr>
      <w:fldChar w:fldCharType="separate"/>
    </w:r>
    <w:r w:rsidR="00122E41">
      <w:rPr>
        <w:caps/>
        <w:noProof/>
      </w:rPr>
      <w:t>3</w:t>
    </w:r>
    <w:r w:rsidRPr="00FA4D74">
      <w:rPr>
        <w:caps/>
        <w:noProof/>
      </w:rPr>
      <w:fldChar w:fldCharType="end"/>
    </w:r>
  </w:p>
  <w:p w:rsidR="001638F6" w:rsidRPr="008C76BF" w:rsidRDefault="001638F6" w:rsidP="008C76BF">
    <w:pPr>
      <w:pStyle w:val="Footer"/>
      <w:jc w:val="center"/>
      <w:rPr>
        <w:b/>
        <w:bCs/>
        <w:color w:val="FF6600"/>
        <w:sz w:val="20"/>
        <w:szCs w:val="20"/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E99" w:rsidRDefault="00423E99">
      <w:pPr>
        <w:spacing w:before="0" w:after="0" w:line="240" w:lineRule="auto"/>
      </w:pPr>
      <w:r>
        <w:separator/>
      </w:r>
    </w:p>
  </w:footnote>
  <w:footnote w:type="continuationSeparator" w:id="0">
    <w:p w:rsidR="00423E99" w:rsidRDefault="00423E9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F113F82"/>
    <w:multiLevelType w:val="hybridMultilevel"/>
    <w:tmpl w:val="5066A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FB12FC"/>
    <w:multiLevelType w:val="hybridMultilevel"/>
    <w:tmpl w:val="0DA0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F604F1F"/>
    <w:multiLevelType w:val="hybridMultilevel"/>
    <w:tmpl w:val="5E4AC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D5E3C74"/>
    <w:multiLevelType w:val="hybridMultilevel"/>
    <w:tmpl w:val="181C33A6"/>
    <w:lvl w:ilvl="0" w:tplc="CDD8691E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  <w:color w:val="3F251D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5D2D9B"/>
    <w:multiLevelType w:val="hybridMultilevel"/>
    <w:tmpl w:val="B8EE1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D94D81"/>
    <w:multiLevelType w:val="hybridMultilevel"/>
    <w:tmpl w:val="088C3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D465F96"/>
    <w:multiLevelType w:val="hybridMultilevel"/>
    <w:tmpl w:val="B358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578EB"/>
    <w:multiLevelType w:val="hybridMultilevel"/>
    <w:tmpl w:val="59B4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6B5606"/>
    <w:multiLevelType w:val="hybridMultilevel"/>
    <w:tmpl w:val="CFC8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E7D40"/>
    <w:multiLevelType w:val="hybridMultilevel"/>
    <w:tmpl w:val="8B64E91E"/>
    <w:lvl w:ilvl="0" w:tplc="04090001">
      <w:start w:val="1"/>
      <w:numFmt w:val="bullet"/>
      <w:lvlText w:val=""/>
      <w:lvlJc w:val="left"/>
      <w:pPr>
        <w:ind w:left="10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945" w:hanging="360"/>
      </w:pPr>
      <w:rPr>
        <w:rFonts w:ascii="Wingdings" w:hAnsi="Wingdings" w:hint="default"/>
      </w:rPr>
    </w:lvl>
  </w:abstractNum>
  <w:abstractNum w:abstractNumId="24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64C4A87"/>
    <w:multiLevelType w:val="hybridMultilevel"/>
    <w:tmpl w:val="44921712"/>
    <w:lvl w:ilvl="0" w:tplc="F2C40EB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236CC5"/>
    <w:multiLevelType w:val="hybridMultilevel"/>
    <w:tmpl w:val="08166D0A"/>
    <w:lvl w:ilvl="0" w:tplc="0409000F">
      <w:start w:val="1"/>
      <w:numFmt w:val="decimal"/>
      <w:lvlText w:val="%1."/>
      <w:lvlJc w:val="left"/>
      <w:pPr>
        <w:ind w:left="9465" w:hanging="360"/>
      </w:pPr>
    </w:lvl>
    <w:lvl w:ilvl="1" w:tplc="04090019" w:tentative="1">
      <w:start w:val="1"/>
      <w:numFmt w:val="lowerLetter"/>
      <w:lvlText w:val="%2."/>
      <w:lvlJc w:val="left"/>
      <w:pPr>
        <w:ind w:left="10185" w:hanging="360"/>
      </w:pPr>
    </w:lvl>
    <w:lvl w:ilvl="2" w:tplc="0409001B" w:tentative="1">
      <w:start w:val="1"/>
      <w:numFmt w:val="lowerRoman"/>
      <w:lvlText w:val="%3."/>
      <w:lvlJc w:val="right"/>
      <w:pPr>
        <w:ind w:left="10905" w:hanging="180"/>
      </w:pPr>
    </w:lvl>
    <w:lvl w:ilvl="3" w:tplc="0409000F" w:tentative="1">
      <w:start w:val="1"/>
      <w:numFmt w:val="decimal"/>
      <w:lvlText w:val="%4."/>
      <w:lvlJc w:val="left"/>
      <w:pPr>
        <w:ind w:left="11625" w:hanging="360"/>
      </w:pPr>
    </w:lvl>
    <w:lvl w:ilvl="4" w:tplc="04090019" w:tentative="1">
      <w:start w:val="1"/>
      <w:numFmt w:val="lowerLetter"/>
      <w:lvlText w:val="%5."/>
      <w:lvlJc w:val="left"/>
      <w:pPr>
        <w:ind w:left="12345" w:hanging="360"/>
      </w:pPr>
    </w:lvl>
    <w:lvl w:ilvl="5" w:tplc="0409001B" w:tentative="1">
      <w:start w:val="1"/>
      <w:numFmt w:val="lowerRoman"/>
      <w:lvlText w:val="%6."/>
      <w:lvlJc w:val="right"/>
      <w:pPr>
        <w:ind w:left="13065" w:hanging="180"/>
      </w:pPr>
    </w:lvl>
    <w:lvl w:ilvl="6" w:tplc="0409000F" w:tentative="1">
      <w:start w:val="1"/>
      <w:numFmt w:val="decimal"/>
      <w:lvlText w:val="%7."/>
      <w:lvlJc w:val="left"/>
      <w:pPr>
        <w:ind w:left="13785" w:hanging="360"/>
      </w:pPr>
    </w:lvl>
    <w:lvl w:ilvl="7" w:tplc="04090019" w:tentative="1">
      <w:start w:val="1"/>
      <w:numFmt w:val="lowerLetter"/>
      <w:lvlText w:val="%8."/>
      <w:lvlJc w:val="left"/>
      <w:pPr>
        <w:ind w:left="14505" w:hanging="360"/>
      </w:pPr>
    </w:lvl>
    <w:lvl w:ilvl="8" w:tplc="0409001B" w:tentative="1">
      <w:start w:val="1"/>
      <w:numFmt w:val="lowerRoman"/>
      <w:lvlText w:val="%9."/>
      <w:lvlJc w:val="right"/>
      <w:pPr>
        <w:ind w:left="15225" w:hanging="180"/>
      </w:pPr>
    </w:lvl>
  </w:abstractNum>
  <w:abstractNum w:abstractNumId="27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733C2373"/>
    <w:multiLevelType w:val="hybridMultilevel"/>
    <w:tmpl w:val="8F02C20A"/>
    <w:lvl w:ilvl="0" w:tplc="DA22EFD0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F552C5"/>
    <w:multiLevelType w:val="hybridMultilevel"/>
    <w:tmpl w:val="2B90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729C9"/>
    <w:multiLevelType w:val="hybridMultilevel"/>
    <w:tmpl w:val="A80C6C4C"/>
    <w:lvl w:ilvl="0" w:tplc="1A2661F0">
      <w:start w:val="6"/>
      <w:numFmt w:val="bullet"/>
      <w:lvlText w:val="-"/>
      <w:lvlJc w:val="left"/>
      <w:pPr>
        <w:ind w:left="46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6"/>
  </w:num>
  <w:num w:numId="10">
    <w:abstractNumId w:val="15"/>
  </w:num>
  <w:num w:numId="11">
    <w:abstractNumId w:val="27"/>
  </w:num>
  <w:num w:numId="12">
    <w:abstractNumId w:val="2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5"/>
  </w:num>
  <w:num w:numId="22">
    <w:abstractNumId w:val="26"/>
  </w:num>
  <w:num w:numId="23">
    <w:abstractNumId w:val="23"/>
  </w:num>
  <w:num w:numId="24">
    <w:abstractNumId w:val="14"/>
  </w:num>
  <w:num w:numId="25">
    <w:abstractNumId w:val="21"/>
  </w:num>
  <w:num w:numId="26">
    <w:abstractNumId w:val="18"/>
  </w:num>
  <w:num w:numId="27">
    <w:abstractNumId w:val="12"/>
  </w:num>
  <w:num w:numId="28">
    <w:abstractNumId w:val="20"/>
  </w:num>
  <w:num w:numId="29">
    <w:abstractNumId w:val="19"/>
  </w:num>
  <w:num w:numId="30">
    <w:abstractNumId w:val="11"/>
  </w:num>
  <w:num w:numId="31">
    <w:abstractNumId w:val="28"/>
  </w:num>
  <w:num w:numId="32">
    <w:abstractNumId w:val="30"/>
  </w:num>
  <w:num w:numId="33">
    <w:abstractNumId w:val="22"/>
  </w:num>
  <w:num w:numId="34">
    <w:abstractNumId w:val="2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1F"/>
    <w:rsid w:val="000700A2"/>
    <w:rsid w:val="000748AA"/>
    <w:rsid w:val="00075118"/>
    <w:rsid w:val="00094C48"/>
    <w:rsid w:val="000A1938"/>
    <w:rsid w:val="00122E41"/>
    <w:rsid w:val="001638F6"/>
    <w:rsid w:val="001A2000"/>
    <w:rsid w:val="001A398F"/>
    <w:rsid w:val="001D2240"/>
    <w:rsid w:val="002142E8"/>
    <w:rsid w:val="00243F7A"/>
    <w:rsid w:val="002A3BBF"/>
    <w:rsid w:val="002B2A55"/>
    <w:rsid w:val="003018AA"/>
    <w:rsid w:val="00306BC5"/>
    <w:rsid w:val="003209D6"/>
    <w:rsid w:val="00334A73"/>
    <w:rsid w:val="00334FD8"/>
    <w:rsid w:val="00341EC9"/>
    <w:rsid w:val="003422FF"/>
    <w:rsid w:val="00423E99"/>
    <w:rsid w:val="0048031F"/>
    <w:rsid w:val="004952C4"/>
    <w:rsid w:val="004D739D"/>
    <w:rsid w:val="004E7763"/>
    <w:rsid w:val="005175B5"/>
    <w:rsid w:val="00563A4E"/>
    <w:rsid w:val="005A1C5A"/>
    <w:rsid w:val="005F5C42"/>
    <w:rsid w:val="00644650"/>
    <w:rsid w:val="00690EFD"/>
    <w:rsid w:val="00697AE6"/>
    <w:rsid w:val="006F543F"/>
    <w:rsid w:val="007021DE"/>
    <w:rsid w:val="007075CD"/>
    <w:rsid w:val="00732607"/>
    <w:rsid w:val="007608C2"/>
    <w:rsid w:val="007879D3"/>
    <w:rsid w:val="00844483"/>
    <w:rsid w:val="00894D7A"/>
    <w:rsid w:val="008962DC"/>
    <w:rsid w:val="008C76BF"/>
    <w:rsid w:val="008F185D"/>
    <w:rsid w:val="0092124F"/>
    <w:rsid w:val="00934F1C"/>
    <w:rsid w:val="00936573"/>
    <w:rsid w:val="00955FE3"/>
    <w:rsid w:val="00965EBA"/>
    <w:rsid w:val="009D2231"/>
    <w:rsid w:val="00A122DB"/>
    <w:rsid w:val="00A753DA"/>
    <w:rsid w:val="00AD165F"/>
    <w:rsid w:val="00AD7683"/>
    <w:rsid w:val="00B47B7A"/>
    <w:rsid w:val="00B53C72"/>
    <w:rsid w:val="00B57ED1"/>
    <w:rsid w:val="00B646B8"/>
    <w:rsid w:val="00B74095"/>
    <w:rsid w:val="00BE68FF"/>
    <w:rsid w:val="00C16626"/>
    <w:rsid w:val="00C80BD4"/>
    <w:rsid w:val="00CA32F0"/>
    <w:rsid w:val="00CC56DA"/>
    <w:rsid w:val="00CD5C26"/>
    <w:rsid w:val="00CE2005"/>
    <w:rsid w:val="00CF3A42"/>
    <w:rsid w:val="00D478CE"/>
    <w:rsid w:val="00D5413C"/>
    <w:rsid w:val="00DB196A"/>
    <w:rsid w:val="00DC07A3"/>
    <w:rsid w:val="00E11B8A"/>
    <w:rsid w:val="00E15962"/>
    <w:rsid w:val="00E602A0"/>
    <w:rsid w:val="00E60746"/>
    <w:rsid w:val="00F14684"/>
    <w:rsid w:val="00F677F9"/>
    <w:rsid w:val="00FA4D74"/>
    <w:rsid w:val="00FD1504"/>
    <w:rsid w:val="00F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B83BB-1B56-44DE-B26D-8C24D970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3018AA"/>
    <w:pPr>
      <w:spacing w:after="100"/>
    </w:pPr>
    <w:rPr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896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938"/>
    <w:rPr>
      <w:color w:val="993E2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sara.ir/apk-icon-edi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distribute/best-practices/develop/target-sd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B3CF-9342-49CE-A4EB-62BA2598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548</TotalTime>
  <Pages>10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Administrator</cp:lastModifiedBy>
  <cp:revision>25</cp:revision>
  <dcterms:created xsi:type="dcterms:W3CDTF">2021-09-24T22:28:00Z</dcterms:created>
  <dcterms:modified xsi:type="dcterms:W3CDTF">2021-10-21T09:58:00Z</dcterms:modified>
  <cp:version/>
</cp:coreProperties>
</file>